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90" w:type="dxa"/>
        <w:tblInd w:w="-252" w:type="dxa"/>
        <w:tblLook w:val="04A0" w:firstRow="1" w:lastRow="0" w:firstColumn="1" w:lastColumn="0" w:noHBand="0" w:noVBand="1"/>
      </w:tblPr>
      <w:tblGrid>
        <w:gridCol w:w="2340"/>
        <w:gridCol w:w="4499"/>
        <w:gridCol w:w="2251"/>
      </w:tblGrid>
      <w:tr w:rsidR="00A35DB0" w14:paraId="50E61204" w14:textId="77777777">
        <w:trPr>
          <w:trHeight w:val="288"/>
        </w:trPr>
        <w:tc>
          <w:tcPr>
            <w:tcW w:w="9090" w:type="dxa"/>
            <w:gridSpan w:val="3"/>
          </w:tcPr>
          <w:p w14:paraId="70F3B7FB" w14:textId="77777777" w:rsidR="00A35DB0" w:rsidRDefault="00384252">
            <w:pPr>
              <w:pStyle w:val="StyleContactInfo"/>
            </w:pPr>
            <w:r>
              <w:t>709 E Washington ave</w:t>
            </w:r>
            <w:r w:rsidR="00BD5049">
              <w:t xml:space="preserve">, </w:t>
            </w:r>
            <w:r w:rsidR="00EA4B66">
              <w:t xml:space="preserve">Ellensburg </w:t>
            </w:r>
            <w:r w:rsidR="00527480">
              <w:t>WA 98926</w:t>
            </w:r>
            <w:r w:rsidR="00BD5049">
              <w:sym w:font="Symbol" w:char="F0B7"/>
            </w:r>
            <w:r>
              <w:t>(509) 899.0097</w:t>
            </w:r>
            <w:r w:rsidR="00BD5049">
              <w:sym w:font="Symbol" w:char="F0B7"/>
            </w:r>
            <w:r w:rsidR="00BD5049">
              <w:t>kasaipreston@yahoo.com</w:t>
            </w:r>
          </w:p>
        </w:tc>
      </w:tr>
      <w:tr w:rsidR="00A35DB0" w14:paraId="3E0060A4" w14:textId="77777777">
        <w:trPr>
          <w:trHeight w:val="720"/>
        </w:trPr>
        <w:tc>
          <w:tcPr>
            <w:tcW w:w="9090" w:type="dxa"/>
            <w:gridSpan w:val="3"/>
          </w:tcPr>
          <w:p w14:paraId="254E0AC8" w14:textId="77777777" w:rsidR="00A35DB0" w:rsidRDefault="00BD5049">
            <w:pPr>
              <w:pStyle w:val="YourName"/>
            </w:pPr>
            <w:r w:rsidRPr="00DF76B5">
              <w:rPr>
                <w:sz w:val="28"/>
              </w:rPr>
              <w:t>Kasai Preston</w:t>
            </w:r>
          </w:p>
        </w:tc>
      </w:tr>
      <w:tr w:rsidR="00A35DB0" w14:paraId="190F2A91" w14:textId="77777777">
        <w:tc>
          <w:tcPr>
            <w:tcW w:w="9090" w:type="dxa"/>
            <w:gridSpan w:val="3"/>
            <w:tcBorders>
              <w:bottom w:val="single" w:sz="12" w:space="0" w:color="auto"/>
            </w:tcBorders>
          </w:tcPr>
          <w:p w14:paraId="2F884015" w14:textId="77777777" w:rsidR="00A35DB0" w:rsidRDefault="00BD5049" w:rsidP="007A0523">
            <w:pPr>
              <w:pStyle w:val="Heading1"/>
              <w:jc w:val="center"/>
            </w:pPr>
            <w:r w:rsidRPr="00DF76B5">
              <w:rPr>
                <w:sz w:val="22"/>
              </w:rPr>
              <w:t>Objective</w:t>
            </w:r>
          </w:p>
        </w:tc>
      </w:tr>
      <w:tr w:rsidR="00A35DB0" w14:paraId="48739299" w14:textId="77777777" w:rsidTr="007E36C1">
        <w:trPr>
          <w:trHeight w:val="42"/>
        </w:trPr>
        <w:tc>
          <w:tcPr>
            <w:tcW w:w="9090" w:type="dxa"/>
            <w:gridSpan w:val="3"/>
            <w:tcBorders>
              <w:top w:val="single" w:sz="12" w:space="0" w:color="auto"/>
            </w:tcBorders>
          </w:tcPr>
          <w:p w14:paraId="75E0B458" w14:textId="6A155883" w:rsidR="00A35DB0" w:rsidRPr="00497886" w:rsidRDefault="00BD5049" w:rsidP="00A00EBE">
            <w:pPr>
              <w:pStyle w:val="BodyText1"/>
              <w:jc w:val="center"/>
              <w:rPr>
                <w:sz w:val="20"/>
              </w:rPr>
            </w:pPr>
            <w:r w:rsidRPr="00497886">
              <w:rPr>
                <w:sz w:val="20"/>
              </w:rPr>
              <w:t xml:space="preserve">Obtain a position in </w:t>
            </w:r>
            <w:r w:rsidR="002825B2" w:rsidRPr="00497886">
              <w:rPr>
                <w:sz w:val="20"/>
              </w:rPr>
              <w:t xml:space="preserve">which I can utilize </w:t>
            </w:r>
            <w:r w:rsidRPr="00497886">
              <w:rPr>
                <w:sz w:val="20"/>
              </w:rPr>
              <w:t>my</w:t>
            </w:r>
            <w:r w:rsidR="002825B2" w:rsidRPr="00497886">
              <w:rPr>
                <w:sz w:val="20"/>
              </w:rPr>
              <w:t xml:space="preserve"> </w:t>
            </w:r>
            <w:r w:rsidRPr="00497886">
              <w:rPr>
                <w:sz w:val="20"/>
              </w:rPr>
              <w:t>skills to their fullest potential</w:t>
            </w:r>
            <w:r w:rsidR="002825B2" w:rsidRPr="00497886">
              <w:rPr>
                <w:sz w:val="20"/>
              </w:rPr>
              <w:t>.</w:t>
            </w:r>
          </w:p>
        </w:tc>
      </w:tr>
      <w:tr w:rsidR="00A35DB0" w14:paraId="6A0B6F75" w14:textId="77777777">
        <w:tc>
          <w:tcPr>
            <w:tcW w:w="9090" w:type="dxa"/>
            <w:gridSpan w:val="3"/>
            <w:tcBorders>
              <w:bottom w:val="single" w:sz="4" w:space="0" w:color="auto"/>
            </w:tcBorders>
          </w:tcPr>
          <w:p w14:paraId="14CBD086" w14:textId="77777777" w:rsidR="00A35DB0" w:rsidRDefault="00BD5049" w:rsidP="00F34567">
            <w:pPr>
              <w:pStyle w:val="Heading1"/>
              <w:jc w:val="center"/>
            </w:pPr>
            <w:r w:rsidRPr="00DF76B5">
              <w:rPr>
                <w:sz w:val="22"/>
              </w:rPr>
              <w:t>Work History</w:t>
            </w:r>
          </w:p>
        </w:tc>
      </w:tr>
      <w:tr w:rsidR="00A35DB0" w14:paraId="2A750330" w14:textId="77777777">
        <w:trPr>
          <w:trHeight w:val="555"/>
        </w:trPr>
        <w:tc>
          <w:tcPr>
            <w:tcW w:w="2340" w:type="dxa"/>
            <w:tcBorders>
              <w:top w:val="single" w:sz="12" w:space="0" w:color="auto"/>
            </w:tcBorders>
          </w:tcPr>
          <w:p w14:paraId="53BFBFFB" w14:textId="12F8CE26" w:rsidR="00A35DB0" w:rsidRPr="00497886" w:rsidRDefault="00BE5785" w:rsidP="007435CC">
            <w:pPr>
              <w:pStyle w:val="Heading2"/>
              <w:rPr>
                <w:szCs w:val="20"/>
              </w:rPr>
            </w:pPr>
            <w:r w:rsidRPr="00497886">
              <w:rPr>
                <w:szCs w:val="20"/>
              </w:rPr>
              <w:t>Banquet Server</w:t>
            </w:r>
          </w:p>
        </w:tc>
        <w:tc>
          <w:tcPr>
            <w:tcW w:w="4499" w:type="dxa"/>
            <w:tcBorders>
              <w:top w:val="single" w:sz="12" w:space="0" w:color="auto"/>
            </w:tcBorders>
          </w:tcPr>
          <w:p w14:paraId="7E34F046" w14:textId="58DA13BD" w:rsidR="00A35DB0" w:rsidRPr="00497886" w:rsidRDefault="00E87CFE">
            <w:pPr>
              <w:pStyle w:val="BodyText"/>
              <w:rPr>
                <w:sz w:val="20"/>
                <w:szCs w:val="20"/>
              </w:rPr>
            </w:pPr>
            <w:r w:rsidRPr="00497886">
              <w:rPr>
                <w:sz w:val="20"/>
                <w:szCs w:val="20"/>
              </w:rPr>
              <w:t>Suncadia</w:t>
            </w:r>
          </w:p>
        </w:tc>
        <w:tc>
          <w:tcPr>
            <w:tcW w:w="2251" w:type="dxa"/>
            <w:tcBorders>
              <w:top w:val="single" w:sz="12" w:space="0" w:color="auto"/>
            </w:tcBorders>
          </w:tcPr>
          <w:p w14:paraId="4FF2A371" w14:textId="008984A6" w:rsidR="00A35DB0" w:rsidRPr="00497886" w:rsidRDefault="00FD70A5">
            <w:pPr>
              <w:pStyle w:val="BodyText3"/>
              <w:rPr>
                <w:sz w:val="20"/>
                <w:szCs w:val="20"/>
              </w:rPr>
            </w:pPr>
            <w:r w:rsidRPr="00497886">
              <w:rPr>
                <w:sz w:val="20"/>
                <w:szCs w:val="20"/>
              </w:rPr>
              <w:t>Cle Elum</w:t>
            </w:r>
            <w:r w:rsidR="00BD5049" w:rsidRPr="00497886">
              <w:rPr>
                <w:sz w:val="20"/>
                <w:szCs w:val="20"/>
              </w:rPr>
              <w:t>, WA</w:t>
            </w:r>
          </w:p>
        </w:tc>
      </w:tr>
      <w:tr w:rsidR="00A35DB0" w14:paraId="2A2E4C4F" w14:textId="77777777" w:rsidTr="007E36C1">
        <w:trPr>
          <w:trHeight w:val="1055"/>
        </w:trPr>
        <w:tc>
          <w:tcPr>
            <w:tcW w:w="9090" w:type="dxa"/>
            <w:gridSpan w:val="3"/>
          </w:tcPr>
          <w:p w14:paraId="660819CF" w14:textId="20D999C7" w:rsidR="00A00EBE" w:rsidRPr="00497886" w:rsidRDefault="00A00EBE">
            <w:pPr>
              <w:pStyle w:val="BulletedList"/>
              <w:rPr>
                <w:sz w:val="20"/>
              </w:rPr>
            </w:pPr>
            <w:r w:rsidRPr="00497886">
              <w:rPr>
                <w:sz w:val="20"/>
              </w:rPr>
              <w:t xml:space="preserve">At a </w:t>
            </w:r>
            <w:r w:rsidR="00362513" w:rsidRPr="00497886">
              <w:rPr>
                <w:sz w:val="20"/>
              </w:rPr>
              <w:t>four-diamond</w:t>
            </w:r>
            <w:r w:rsidRPr="00497886">
              <w:rPr>
                <w:sz w:val="20"/>
              </w:rPr>
              <w:t xml:space="preserve"> resort as a banquet server I </w:t>
            </w:r>
            <w:r w:rsidR="00362513" w:rsidRPr="00497886">
              <w:rPr>
                <w:sz w:val="20"/>
              </w:rPr>
              <w:t xml:space="preserve">was required to </w:t>
            </w:r>
            <w:r w:rsidRPr="00497886">
              <w:rPr>
                <w:sz w:val="20"/>
              </w:rPr>
              <w:t xml:space="preserve">demonstrate </w:t>
            </w:r>
            <w:r w:rsidR="00023BBC" w:rsidRPr="00497886">
              <w:rPr>
                <w:sz w:val="20"/>
              </w:rPr>
              <w:t xml:space="preserve">utmost customer service to </w:t>
            </w:r>
            <w:r w:rsidR="00362513" w:rsidRPr="00497886">
              <w:rPr>
                <w:sz w:val="20"/>
              </w:rPr>
              <w:t xml:space="preserve">high profile </w:t>
            </w:r>
            <w:r w:rsidR="00023BBC" w:rsidRPr="00497886">
              <w:rPr>
                <w:sz w:val="20"/>
              </w:rPr>
              <w:t xml:space="preserve">clients </w:t>
            </w:r>
            <w:r w:rsidR="001C404D" w:rsidRPr="00497886">
              <w:rPr>
                <w:sz w:val="20"/>
              </w:rPr>
              <w:t>whilst interacting with them.</w:t>
            </w:r>
          </w:p>
          <w:p w14:paraId="3B0400E7" w14:textId="6F045112" w:rsidR="007435CC" w:rsidRPr="00497886" w:rsidRDefault="0003590F" w:rsidP="009579AF">
            <w:pPr>
              <w:pStyle w:val="BulletedList"/>
              <w:rPr>
                <w:sz w:val="20"/>
              </w:rPr>
            </w:pPr>
            <w:r w:rsidRPr="00497886">
              <w:rPr>
                <w:sz w:val="20"/>
              </w:rPr>
              <w:t>Set up events as pe</w:t>
            </w:r>
            <w:r w:rsidR="00362513" w:rsidRPr="00497886">
              <w:rPr>
                <w:sz w:val="20"/>
              </w:rPr>
              <w:t>r</w:t>
            </w:r>
            <w:r w:rsidR="00532AC9" w:rsidRPr="00497886">
              <w:rPr>
                <w:sz w:val="20"/>
              </w:rPr>
              <w:t xml:space="preserve"> schedule </w:t>
            </w:r>
            <w:r w:rsidR="009A1ACE" w:rsidRPr="00497886">
              <w:rPr>
                <w:sz w:val="20"/>
              </w:rPr>
              <w:t xml:space="preserve">to be </w:t>
            </w:r>
            <w:r w:rsidR="00532AC9" w:rsidRPr="00497886">
              <w:rPr>
                <w:sz w:val="20"/>
              </w:rPr>
              <w:t xml:space="preserve">suitable for </w:t>
            </w:r>
            <w:r w:rsidR="009579AF" w:rsidRPr="00497886">
              <w:rPr>
                <w:sz w:val="20"/>
              </w:rPr>
              <w:t>that specific and unique event.</w:t>
            </w:r>
          </w:p>
          <w:p w14:paraId="5A23CAF7" w14:textId="6B2B8F2B" w:rsidR="009579AF" w:rsidRPr="00497886" w:rsidRDefault="009A4712" w:rsidP="009579AF">
            <w:pPr>
              <w:pStyle w:val="BulletedList"/>
              <w:rPr>
                <w:sz w:val="20"/>
              </w:rPr>
            </w:pPr>
            <w:r w:rsidRPr="00497886">
              <w:rPr>
                <w:sz w:val="20"/>
              </w:rPr>
              <w:t xml:space="preserve">Problem </w:t>
            </w:r>
            <w:proofErr w:type="gramStart"/>
            <w:r w:rsidRPr="00497886">
              <w:rPr>
                <w:sz w:val="20"/>
              </w:rPr>
              <w:t>solve</w:t>
            </w:r>
            <w:proofErr w:type="gramEnd"/>
            <w:r w:rsidRPr="00497886">
              <w:rPr>
                <w:sz w:val="20"/>
              </w:rPr>
              <w:t xml:space="preserve"> with </w:t>
            </w:r>
            <w:r w:rsidR="00E914F8" w:rsidRPr="00497886">
              <w:rPr>
                <w:sz w:val="20"/>
              </w:rPr>
              <w:t>co</w:t>
            </w:r>
            <w:r w:rsidR="00894E1F" w:rsidRPr="00497886">
              <w:rPr>
                <w:sz w:val="20"/>
              </w:rPr>
              <w:t xml:space="preserve">lleagues </w:t>
            </w:r>
            <w:r w:rsidRPr="00497886">
              <w:rPr>
                <w:sz w:val="20"/>
              </w:rPr>
              <w:t>to</w:t>
            </w:r>
            <w:r w:rsidR="00E914F8" w:rsidRPr="00497886">
              <w:rPr>
                <w:sz w:val="20"/>
              </w:rPr>
              <w:t xml:space="preserve"> best accommodate clients</w:t>
            </w:r>
            <w:r w:rsidR="00BD0B4B" w:rsidRPr="00497886">
              <w:rPr>
                <w:sz w:val="20"/>
              </w:rPr>
              <w:t>.</w:t>
            </w:r>
          </w:p>
        </w:tc>
      </w:tr>
      <w:tr w:rsidR="00A35DB0" w14:paraId="1BC391EC" w14:textId="77777777" w:rsidTr="007435CC">
        <w:trPr>
          <w:trHeight w:val="72"/>
        </w:trPr>
        <w:tc>
          <w:tcPr>
            <w:tcW w:w="9090" w:type="dxa"/>
            <w:gridSpan w:val="3"/>
            <w:tcBorders>
              <w:bottom w:val="single" w:sz="2" w:space="0" w:color="999999"/>
            </w:tcBorders>
          </w:tcPr>
          <w:p w14:paraId="4D323FBA" w14:textId="77777777" w:rsidR="00A35DB0" w:rsidRPr="00F34567" w:rsidRDefault="00A35DB0">
            <w:pPr>
              <w:pStyle w:val="Heading2"/>
              <w:rPr>
                <w:szCs w:val="20"/>
              </w:rPr>
            </w:pPr>
          </w:p>
        </w:tc>
      </w:tr>
      <w:tr w:rsidR="00A35DB0" w14:paraId="789F77C2" w14:textId="77777777">
        <w:trPr>
          <w:trHeight w:val="699"/>
        </w:trPr>
        <w:tc>
          <w:tcPr>
            <w:tcW w:w="2340" w:type="dxa"/>
            <w:tcBorders>
              <w:top w:val="single" w:sz="2" w:space="0" w:color="999999"/>
            </w:tcBorders>
          </w:tcPr>
          <w:p w14:paraId="38C1CBEC" w14:textId="1862CE15" w:rsidR="00A35DB0" w:rsidRPr="00F34567" w:rsidRDefault="00BE5785" w:rsidP="007435CC">
            <w:pPr>
              <w:pStyle w:val="Heading2"/>
              <w:rPr>
                <w:szCs w:val="20"/>
              </w:rPr>
            </w:pPr>
            <w:r>
              <w:rPr>
                <w:szCs w:val="20"/>
              </w:rPr>
              <w:t xml:space="preserve">Automotive </w:t>
            </w:r>
            <w:r w:rsidR="0078701F">
              <w:rPr>
                <w:szCs w:val="20"/>
              </w:rPr>
              <w:t xml:space="preserve">Repair </w:t>
            </w:r>
            <w:r>
              <w:rPr>
                <w:szCs w:val="20"/>
              </w:rPr>
              <w:t xml:space="preserve">Technician </w:t>
            </w:r>
          </w:p>
        </w:tc>
        <w:tc>
          <w:tcPr>
            <w:tcW w:w="4499" w:type="dxa"/>
            <w:tcBorders>
              <w:top w:val="single" w:sz="2" w:space="0" w:color="999999"/>
            </w:tcBorders>
          </w:tcPr>
          <w:p w14:paraId="7DB8F79E" w14:textId="1B713146" w:rsidR="00A35DB0" w:rsidRPr="00F34567" w:rsidRDefault="00FD70A5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Autoworks of Issaquah</w:t>
            </w:r>
          </w:p>
        </w:tc>
        <w:tc>
          <w:tcPr>
            <w:tcW w:w="2251" w:type="dxa"/>
            <w:tcBorders>
              <w:top w:val="single" w:sz="2" w:space="0" w:color="999999"/>
            </w:tcBorders>
          </w:tcPr>
          <w:p w14:paraId="3C007544" w14:textId="2DA3ACFC" w:rsidR="00A35DB0" w:rsidRPr="00F34567" w:rsidRDefault="00FD70A5">
            <w:pPr>
              <w:pStyle w:val="BodyText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Issaquah</w:t>
            </w:r>
            <w:r w:rsidR="00BD5049" w:rsidRPr="00F34567">
              <w:rPr>
                <w:sz w:val="20"/>
                <w:szCs w:val="20"/>
              </w:rPr>
              <w:t>, WA</w:t>
            </w:r>
          </w:p>
        </w:tc>
      </w:tr>
      <w:tr w:rsidR="00A35DB0" w14:paraId="2117C138" w14:textId="77777777" w:rsidTr="007E36C1">
        <w:trPr>
          <w:trHeight w:val="137"/>
        </w:trPr>
        <w:tc>
          <w:tcPr>
            <w:tcW w:w="9090" w:type="dxa"/>
            <w:gridSpan w:val="3"/>
          </w:tcPr>
          <w:p w14:paraId="18C24750" w14:textId="74A8B18F" w:rsidR="007435CC" w:rsidRPr="00B5694B" w:rsidRDefault="00CE6758" w:rsidP="00527480">
            <w:pPr>
              <w:pStyle w:val="BulletedList"/>
              <w:rPr>
                <w:sz w:val="20"/>
              </w:rPr>
            </w:pPr>
            <w:r w:rsidRPr="00B5694B">
              <w:rPr>
                <w:sz w:val="20"/>
              </w:rPr>
              <w:t>Must be extremely detail oriented.</w:t>
            </w:r>
          </w:p>
          <w:p w14:paraId="06B0BDB4" w14:textId="734BDD7F" w:rsidR="00CE6758" w:rsidRPr="00B5694B" w:rsidRDefault="004445FF" w:rsidP="00527480">
            <w:pPr>
              <w:pStyle w:val="BulletedList"/>
              <w:rPr>
                <w:sz w:val="20"/>
              </w:rPr>
            </w:pPr>
            <w:r w:rsidRPr="00B5694B">
              <w:rPr>
                <w:sz w:val="20"/>
              </w:rPr>
              <w:t>Utilize diagnostic software</w:t>
            </w:r>
            <w:r w:rsidR="00647D47" w:rsidRPr="00B5694B">
              <w:rPr>
                <w:sz w:val="20"/>
              </w:rPr>
              <w:t xml:space="preserve"> and</w:t>
            </w:r>
            <w:r w:rsidR="00B30B65" w:rsidRPr="00B5694B">
              <w:rPr>
                <w:sz w:val="20"/>
              </w:rPr>
              <w:t xml:space="preserve"> work order processing software</w:t>
            </w:r>
            <w:r w:rsidR="00366F22" w:rsidRPr="00B5694B">
              <w:rPr>
                <w:sz w:val="20"/>
              </w:rPr>
              <w:t xml:space="preserve"> to stay organized and efficient</w:t>
            </w:r>
            <w:r w:rsidR="004D24F5" w:rsidRPr="00B5694B">
              <w:rPr>
                <w:sz w:val="20"/>
              </w:rPr>
              <w:t>.</w:t>
            </w:r>
          </w:p>
          <w:p w14:paraId="77339786" w14:textId="6AAC5F4E" w:rsidR="00527480" w:rsidRPr="00B5694B" w:rsidRDefault="004D24F5" w:rsidP="00BF606F">
            <w:pPr>
              <w:pStyle w:val="BulletedList"/>
              <w:rPr>
                <w:sz w:val="20"/>
              </w:rPr>
            </w:pPr>
            <w:r w:rsidRPr="00B5694B">
              <w:rPr>
                <w:sz w:val="20"/>
              </w:rPr>
              <w:t xml:space="preserve">Attend trainings in order to stay up to date with new vehicle systems </w:t>
            </w:r>
            <w:r w:rsidR="00BF606F" w:rsidRPr="00B5694B">
              <w:rPr>
                <w:sz w:val="20"/>
              </w:rPr>
              <w:t>and diagnostic tools.</w:t>
            </w:r>
          </w:p>
          <w:p w14:paraId="09AF7358" w14:textId="77777777" w:rsidR="00527480" w:rsidRDefault="002B4AC5" w:rsidP="00614426">
            <w:pPr>
              <w:pStyle w:val="BulletedList"/>
              <w:rPr>
                <w:sz w:val="20"/>
              </w:rPr>
            </w:pPr>
            <w:r w:rsidRPr="00B5694B">
              <w:rPr>
                <w:sz w:val="20"/>
              </w:rPr>
              <w:t xml:space="preserve">Engine/transmission repair as well as general </w:t>
            </w:r>
            <w:r w:rsidR="00614426" w:rsidRPr="00B5694B">
              <w:rPr>
                <w:sz w:val="20"/>
              </w:rPr>
              <w:t>maintenance on foreign and domestic vehicles.</w:t>
            </w:r>
          </w:p>
          <w:p w14:paraId="546AD26F" w14:textId="399F4306" w:rsidR="00D3349D" w:rsidRPr="00614426" w:rsidRDefault="00D3349D" w:rsidP="00614426">
            <w:pPr>
              <w:pStyle w:val="BulletedList"/>
              <w:rPr>
                <w:sz w:val="20"/>
              </w:rPr>
            </w:pPr>
            <w:r>
              <w:rPr>
                <w:sz w:val="20"/>
              </w:rPr>
              <w:t xml:space="preserve">Engine blueprinting </w:t>
            </w:r>
          </w:p>
        </w:tc>
      </w:tr>
      <w:tr w:rsidR="00A35DB0" w14:paraId="1BFAD912" w14:textId="77777777">
        <w:trPr>
          <w:trHeight w:val="144"/>
        </w:trPr>
        <w:tc>
          <w:tcPr>
            <w:tcW w:w="9090" w:type="dxa"/>
            <w:gridSpan w:val="3"/>
            <w:tcBorders>
              <w:bottom w:val="single" w:sz="2" w:space="0" w:color="999999"/>
            </w:tcBorders>
          </w:tcPr>
          <w:p w14:paraId="275C5378" w14:textId="77777777" w:rsidR="00A35DB0" w:rsidRPr="00F34567" w:rsidRDefault="00A35DB0">
            <w:pPr>
              <w:pStyle w:val="Heading2"/>
              <w:rPr>
                <w:szCs w:val="20"/>
              </w:rPr>
            </w:pPr>
          </w:p>
        </w:tc>
      </w:tr>
      <w:tr w:rsidR="00A35DB0" w:rsidRPr="00F34567" w14:paraId="68A0039D" w14:textId="77777777">
        <w:trPr>
          <w:trHeight w:val="546"/>
        </w:trPr>
        <w:tc>
          <w:tcPr>
            <w:tcW w:w="2340" w:type="dxa"/>
            <w:tcBorders>
              <w:top w:val="single" w:sz="2" w:space="0" w:color="999999"/>
            </w:tcBorders>
          </w:tcPr>
          <w:p w14:paraId="01663D0B" w14:textId="2B572E4E" w:rsidR="00A35DB0" w:rsidRPr="00F34567" w:rsidRDefault="0078701F" w:rsidP="007435CC">
            <w:pPr>
              <w:pStyle w:val="Heading2"/>
              <w:rPr>
                <w:szCs w:val="20"/>
              </w:rPr>
            </w:pPr>
            <w:r>
              <w:rPr>
                <w:szCs w:val="20"/>
              </w:rPr>
              <w:t>Sales</w:t>
            </w:r>
            <w:r w:rsidR="008C7CF7">
              <w:rPr>
                <w:szCs w:val="20"/>
              </w:rPr>
              <w:t>/Business account Representative</w:t>
            </w:r>
          </w:p>
        </w:tc>
        <w:tc>
          <w:tcPr>
            <w:tcW w:w="4499" w:type="dxa"/>
            <w:tcBorders>
              <w:top w:val="single" w:sz="2" w:space="0" w:color="999999"/>
            </w:tcBorders>
          </w:tcPr>
          <w:p w14:paraId="4A4076A2" w14:textId="4F5287AD" w:rsidR="00A35DB0" w:rsidRPr="00F34567" w:rsidRDefault="0078701F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AT&amp;T</w:t>
            </w:r>
          </w:p>
        </w:tc>
        <w:tc>
          <w:tcPr>
            <w:tcW w:w="2251" w:type="dxa"/>
            <w:tcBorders>
              <w:top w:val="single" w:sz="2" w:space="0" w:color="999999"/>
            </w:tcBorders>
          </w:tcPr>
          <w:p w14:paraId="26140211" w14:textId="77777777" w:rsidR="00A35DB0" w:rsidRPr="00F34567" w:rsidRDefault="009A1ACE" w:rsidP="005214D7">
            <w:pPr>
              <w:pStyle w:val="BodyText3"/>
              <w:jc w:val="left"/>
              <w:rPr>
                <w:sz w:val="20"/>
                <w:szCs w:val="20"/>
              </w:rPr>
            </w:pPr>
            <w:r w:rsidRPr="00F34567">
              <w:rPr>
                <w:sz w:val="20"/>
                <w:szCs w:val="20"/>
              </w:rPr>
              <w:t xml:space="preserve">           </w:t>
            </w:r>
            <w:r w:rsidR="00BD5049" w:rsidRPr="00F34567">
              <w:rPr>
                <w:sz w:val="20"/>
                <w:szCs w:val="20"/>
              </w:rPr>
              <w:t>Ellensburg, WA</w:t>
            </w:r>
          </w:p>
        </w:tc>
      </w:tr>
      <w:tr w:rsidR="00A35DB0" w14:paraId="619E1190" w14:textId="77777777" w:rsidTr="007E36C1">
        <w:trPr>
          <w:trHeight w:val="72"/>
        </w:trPr>
        <w:tc>
          <w:tcPr>
            <w:tcW w:w="9090" w:type="dxa"/>
            <w:gridSpan w:val="3"/>
          </w:tcPr>
          <w:p w14:paraId="67EDDF73" w14:textId="21BD3DC0" w:rsidR="009A1ACE" w:rsidRPr="007E36C1" w:rsidRDefault="00A4615B" w:rsidP="009A1ACE">
            <w:pPr>
              <w:pStyle w:val="BulletedList"/>
              <w:rPr>
                <w:sz w:val="20"/>
              </w:rPr>
            </w:pPr>
            <w:r>
              <w:rPr>
                <w:sz w:val="20"/>
              </w:rPr>
              <w:t xml:space="preserve">Open and close store </w:t>
            </w:r>
            <w:r w:rsidR="00647C12">
              <w:rPr>
                <w:sz w:val="20"/>
              </w:rPr>
              <w:t>properly, following very strict security procedures.</w:t>
            </w:r>
          </w:p>
          <w:p w14:paraId="2BA23ED5" w14:textId="0D46B313" w:rsidR="009A1ACE" w:rsidRPr="007E36C1" w:rsidRDefault="003F29EB" w:rsidP="009A1ACE">
            <w:pPr>
              <w:pStyle w:val="BulletedList"/>
              <w:rPr>
                <w:sz w:val="20"/>
              </w:rPr>
            </w:pPr>
            <w:r>
              <w:rPr>
                <w:sz w:val="20"/>
              </w:rPr>
              <w:t>Use critical thinking skills to problem solve and troubleshoot issues with clients.</w:t>
            </w:r>
          </w:p>
          <w:p w14:paraId="686F7B2A" w14:textId="41057C28" w:rsidR="009A1ACE" w:rsidRPr="007E36C1" w:rsidRDefault="00A92619" w:rsidP="009A1ACE">
            <w:pPr>
              <w:pStyle w:val="BulletedList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E26645">
              <w:rPr>
                <w:sz w:val="20"/>
              </w:rPr>
              <w:t>Stay up to date with new software</w:t>
            </w:r>
            <w:r w:rsidR="00A721A0">
              <w:rPr>
                <w:sz w:val="20"/>
              </w:rPr>
              <w:t xml:space="preserve">, </w:t>
            </w:r>
            <w:r w:rsidR="00737F42">
              <w:rPr>
                <w:sz w:val="20"/>
              </w:rPr>
              <w:t xml:space="preserve">products, and promotional </w:t>
            </w:r>
            <w:r w:rsidR="00931BA8">
              <w:rPr>
                <w:sz w:val="20"/>
              </w:rPr>
              <w:t>pricing on certain services or products.</w:t>
            </w:r>
          </w:p>
          <w:p w14:paraId="5EBF07E0" w14:textId="60C2DEDF" w:rsidR="00A35DB0" w:rsidRPr="00F34567" w:rsidRDefault="009A1ACE" w:rsidP="004639A8">
            <w:pPr>
              <w:pStyle w:val="BulletedList"/>
              <w:rPr>
                <w:sz w:val="20"/>
              </w:rPr>
            </w:pPr>
            <w:r w:rsidRPr="007E36C1">
              <w:rPr>
                <w:sz w:val="20"/>
              </w:rPr>
              <w:t xml:space="preserve">Provide exceptional customer service </w:t>
            </w:r>
            <w:r w:rsidR="004639A8">
              <w:rPr>
                <w:sz w:val="20"/>
              </w:rPr>
              <w:t>while building value</w:t>
            </w:r>
            <w:r w:rsidR="002F0A2A">
              <w:rPr>
                <w:sz w:val="20"/>
              </w:rPr>
              <w:t xml:space="preserve"> and upselling new services and </w:t>
            </w:r>
            <w:r w:rsidR="00E26645">
              <w:rPr>
                <w:sz w:val="20"/>
              </w:rPr>
              <w:t>products with</w:t>
            </w:r>
            <w:r w:rsidR="004639A8">
              <w:rPr>
                <w:sz w:val="20"/>
              </w:rPr>
              <w:t xml:space="preserve"> new</w:t>
            </w:r>
            <w:r w:rsidR="002F0A2A">
              <w:rPr>
                <w:sz w:val="20"/>
              </w:rPr>
              <w:t xml:space="preserve"> and existing</w:t>
            </w:r>
            <w:r w:rsidR="004639A8">
              <w:rPr>
                <w:sz w:val="20"/>
              </w:rPr>
              <w:t xml:space="preserve"> business </w:t>
            </w:r>
            <w:r w:rsidR="002F0A2A">
              <w:rPr>
                <w:sz w:val="20"/>
              </w:rPr>
              <w:t>account holders.</w:t>
            </w:r>
          </w:p>
        </w:tc>
      </w:tr>
      <w:tr w:rsidR="00A35DB0" w14:paraId="1A0F7327" w14:textId="77777777" w:rsidTr="00F34567">
        <w:trPr>
          <w:trHeight w:val="92"/>
        </w:trPr>
        <w:tc>
          <w:tcPr>
            <w:tcW w:w="9090" w:type="dxa"/>
            <w:gridSpan w:val="3"/>
            <w:tcBorders>
              <w:bottom w:val="single" w:sz="2" w:space="0" w:color="999999"/>
            </w:tcBorders>
          </w:tcPr>
          <w:p w14:paraId="08149E74" w14:textId="77777777" w:rsidR="00A35DB0" w:rsidRPr="00F34567" w:rsidRDefault="00A35DB0">
            <w:pPr>
              <w:pStyle w:val="Heading2"/>
              <w:rPr>
                <w:szCs w:val="20"/>
              </w:rPr>
            </w:pPr>
          </w:p>
        </w:tc>
      </w:tr>
      <w:tr w:rsidR="00A35DB0" w14:paraId="4775BBFE" w14:textId="77777777">
        <w:trPr>
          <w:trHeight w:val="525"/>
        </w:trPr>
        <w:tc>
          <w:tcPr>
            <w:tcW w:w="2340" w:type="dxa"/>
            <w:tcBorders>
              <w:top w:val="single" w:sz="2" w:space="0" w:color="999999"/>
            </w:tcBorders>
          </w:tcPr>
          <w:p w14:paraId="5DC15CAF" w14:textId="7915439D" w:rsidR="00A35DB0" w:rsidRPr="00B5694B" w:rsidRDefault="009A1ACE" w:rsidP="007435CC">
            <w:pPr>
              <w:pStyle w:val="Heading2"/>
              <w:rPr>
                <w:szCs w:val="20"/>
              </w:rPr>
            </w:pPr>
            <w:r w:rsidRPr="00B5694B">
              <w:rPr>
                <w:szCs w:val="20"/>
              </w:rPr>
              <w:t xml:space="preserve">Ski </w:t>
            </w:r>
            <w:r w:rsidR="008C7CF7" w:rsidRPr="00B5694B">
              <w:rPr>
                <w:szCs w:val="20"/>
              </w:rPr>
              <w:t xml:space="preserve">Repair </w:t>
            </w:r>
            <w:r w:rsidRPr="00B5694B">
              <w:rPr>
                <w:szCs w:val="20"/>
              </w:rPr>
              <w:t xml:space="preserve">Technician                         </w:t>
            </w:r>
          </w:p>
        </w:tc>
        <w:tc>
          <w:tcPr>
            <w:tcW w:w="4499" w:type="dxa"/>
            <w:tcBorders>
              <w:top w:val="single" w:sz="2" w:space="0" w:color="999999"/>
            </w:tcBorders>
          </w:tcPr>
          <w:p w14:paraId="5E0D8448" w14:textId="77777777" w:rsidR="00A35DB0" w:rsidRPr="00F34567" w:rsidRDefault="00BD5049">
            <w:pPr>
              <w:pStyle w:val="BodyText"/>
              <w:rPr>
                <w:sz w:val="20"/>
                <w:szCs w:val="20"/>
              </w:rPr>
            </w:pPr>
            <w:r w:rsidRPr="00F34567">
              <w:rPr>
                <w:sz w:val="20"/>
                <w:szCs w:val="20"/>
              </w:rPr>
              <w:t>Summit At Snoqualmie</w:t>
            </w:r>
          </w:p>
        </w:tc>
        <w:tc>
          <w:tcPr>
            <w:tcW w:w="2251" w:type="dxa"/>
            <w:tcBorders>
              <w:top w:val="single" w:sz="2" w:space="0" w:color="999999"/>
            </w:tcBorders>
          </w:tcPr>
          <w:p w14:paraId="4798AEC6" w14:textId="77777777" w:rsidR="00A35DB0" w:rsidRPr="00F34567" w:rsidRDefault="00BD5049">
            <w:pPr>
              <w:pStyle w:val="BodyText3"/>
              <w:rPr>
                <w:sz w:val="20"/>
                <w:szCs w:val="20"/>
              </w:rPr>
            </w:pPr>
            <w:r w:rsidRPr="00F34567">
              <w:rPr>
                <w:sz w:val="20"/>
                <w:szCs w:val="20"/>
              </w:rPr>
              <w:t>Snoqualmie, WA</w:t>
            </w:r>
          </w:p>
        </w:tc>
      </w:tr>
      <w:tr w:rsidR="00A35DB0" w14:paraId="5C396655" w14:textId="77777777">
        <w:trPr>
          <w:trHeight w:val="1055"/>
        </w:trPr>
        <w:tc>
          <w:tcPr>
            <w:tcW w:w="9090" w:type="dxa"/>
            <w:gridSpan w:val="3"/>
          </w:tcPr>
          <w:p w14:paraId="0AB9E5DB" w14:textId="367121E5" w:rsidR="007A0523" w:rsidRPr="00B5694B" w:rsidRDefault="00BD5049">
            <w:pPr>
              <w:pStyle w:val="BulletedList"/>
              <w:rPr>
                <w:sz w:val="20"/>
              </w:rPr>
            </w:pPr>
            <w:r w:rsidRPr="00B5694B">
              <w:rPr>
                <w:sz w:val="20"/>
              </w:rPr>
              <w:t xml:space="preserve">Provide guests with utmost customer </w:t>
            </w:r>
            <w:r w:rsidR="007A0523" w:rsidRPr="00B5694B">
              <w:rPr>
                <w:sz w:val="20"/>
              </w:rPr>
              <w:t>service when interacting with them</w:t>
            </w:r>
            <w:r w:rsidR="005574AC" w:rsidRPr="00B5694B">
              <w:rPr>
                <w:sz w:val="20"/>
              </w:rPr>
              <w:t>.</w:t>
            </w:r>
          </w:p>
          <w:p w14:paraId="18B3A939" w14:textId="2BCB557E" w:rsidR="00A35DB0" w:rsidRPr="00B5694B" w:rsidRDefault="007A0523">
            <w:pPr>
              <w:pStyle w:val="BulletedList"/>
              <w:rPr>
                <w:sz w:val="20"/>
              </w:rPr>
            </w:pPr>
            <w:r w:rsidRPr="00B5694B">
              <w:rPr>
                <w:sz w:val="20"/>
              </w:rPr>
              <w:t xml:space="preserve">Input unique guest information into </w:t>
            </w:r>
            <w:r w:rsidR="005574AC" w:rsidRPr="00B5694B">
              <w:rPr>
                <w:sz w:val="20"/>
              </w:rPr>
              <w:t>S</w:t>
            </w:r>
            <w:r w:rsidR="00BF316A" w:rsidRPr="00B5694B">
              <w:rPr>
                <w:sz w:val="20"/>
              </w:rPr>
              <w:t>i</w:t>
            </w:r>
            <w:r w:rsidR="005574AC" w:rsidRPr="00B5694B">
              <w:rPr>
                <w:sz w:val="20"/>
              </w:rPr>
              <w:t>riusware POS</w:t>
            </w:r>
            <w:r w:rsidR="008F31B3" w:rsidRPr="00B5694B">
              <w:rPr>
                <w:sz w:val="20"/>
              </w:rPr>
              <w:t xml:space="preserve"> database</w:t>
            </w:r>
            <w:r w:rsidR="005574AC" w:rsidRPr="00B5694B">
              <w:rPr>
                <w:sz w:val="20"/>
              </w:rPr>
              <w:t>.</w:t>
            </w:r>
            <w:r w:rsidR="008F31B3" w:rsidRPr="00B5694B">
              <w:rPr>
                <w:sz w:val="20"/>
              </w:rPr>
              <w:t xml:space="preserve"> </w:t>
            </w:r>
          </w:p>
          <w:p w14:paraId="3F6FBF0E" w14:textId="77777777" w:rsidR="00A00EBE" w:rsidRPr="00B5694B" w:rsidRDefault="00A00EBE" w:rsidP="00A00EBE">
            <w:pPr>
              <w:pStyle w:val="BulletedList"/>
              <w:rPr>
                <w:sz w:val="20"/>
              </w:rPr>
            </w:pPr>
            <w:r w:rsidRPr="00B5694B">
              <w:rPr>
                <w:sz w:val="20"/>
              </w:rPr>
              <w:t>Repair failed equipment and test resistance for break points to ensure optimal equipment functionality and guest safety.</w:t>
            </w:r>
          </w:p>
          <w:p w14:paraId="3D0163A3" w14:textId="30978552" w:rsidR="00EA4B66" w:rsidRPr="00B5694B" w:rsidRDefault="00EA4B66" w:rsidP="007A0523">
            <w:pPr>
              <w:pStyle w:val="BulletedList"/>
              <w:rPr>
                <w:sz w:val="20"/>
              </w:rPr>
            </w:pPr>
            <w:r w:rsidRPr="00B5694B">
              <w:rPr>
                <w:sz w:val="20"/>
              </w:rPr>
              <w:t>Promote clearances in retail and up</w:t>
            </w:r>
            <w:r w:rsidR="00661986" w:rsidRPr="00B5694B">
              <w:rPr>
                <w:sz w:val="20"/>
              </w:rPr>
              <w:t xml:space="preserve">sell services </w:t>
            </w:r>
            <w:r w:rsidR="009B36A5" w:rsidRPr="00B5694B">
              <w:rPr>
                <w:sz w:val="20"/>
              </w:rPr>
              <w:t>and products.</w:t>
            </w:r>
          </w:p>
          <w:p w14:paraId="79583F1A" w14:textId="77777777" w:rsidR="00F34567" w:rsidRPr="00B5694B" w:rsidRDefault="00F34567" w:rsidP="00F34567">
            <w:pPr>
              <w:pStyle w:val="BulletedList"/>
              <w:numPr>
                <w:ilvl w:val="0"/>
                <w:numId w:val="0"/>
              </w:numPr>
              <w:jc w:val="center"/>
              <w:rPr>
                <w:b/>
                <w:sz w:val="20"/>
                <w:u w:val="single"/>
              </w:rPr>
            </w:pPr>
          </w:p>
          <w:p w14:paraId="6BAEC7DF" w14:textId="77777777" w:rsidR="00497886" w:rsidRDefault="00497886" w:rsidP="00F34567">
            <w:pPr>
              <w:pStyle w:val="BulletedList"/>
              <w:numPr>
                <w:ilvl w:val="0"/>
                <w:numId w:val="0"/>
              </w:numPr>
              <w:jc w:val="center"/>
              <w:rPr>
                <w:b/>
                <w:sz w:val="24"/>
                <w:szCs w:val="24"/>
                <w:u w:val="single"/>
              </w:rPr>
            </w:pPr>
          </w:p>
          <w:p w14:paraId="4979AEF2" w14:textId="667683E5" w:rsidR="007A0523" w:rsidRPr="002F4780" w:rsidRDefault="00F34567" w:rsidP="00F34567">
            <w:pPr>
              <w:pStyle w:val="BulletedList"/>
              <w:numPr>
                <w:ilvl w:val="0"/>
                <w:numId w:val="0"/>
              </w:numPr>
              <w:jc w:val="center"/>
              <w:rPr>
                <w:rFonts w:ascii="Tahoma" w:hAnsi="Tahoma" w:cs="Tahoma"/>
                <w:b/>
                <w:sz w:val="24"/>
                <w:szCs w:val="24"/>
                <w:u w:val="single"/>
              </w:rPr>
            </w:pPr>
            <w:r w:rsidRPr="002F4780">
              <w:rPr>
                <w:rFonts w:ascii="Tahoma" w:hAnsi="Tahoma" w:cs="Tahoma"/>
                <w:b/>
                <w:sz w:val="24"/>
                <w:szCs w:val="24"/>
                <w:u w:val="single"/>
              </w:rPr>
              <w:t>Contact information:</w:t>
            </w:r>
          </w:p>
        </w:tc>
      </w:tr>
    </w:tbl>
    <w:p w14:paraId="2117C4B7" w14:textId="7179A84D" w:rsidR="00F34567" w:rsidRPr="00B5694B" w:rsidRDefault="00F34567" w:rsidP="00F34567">
      <w:pPr>
        <w:rPr>
          <w:sz w:val="24"/>
          <w:szCs w:val="24"/>
        </w:rPr>
      </w:pPr>
      <w:r w:rsidRPr="00B5694B">
        <w:rPr>
          <w:sz w:val="24"/>
          <w:szCs w:val="24"/>
        </w:rPr>
        <w:t xml:space="preserve">Suncadia: </w:t>
      </w:r>
      <w:r w:rsidR="008C7CF7" w:rsidRPr="00B5694B">
        <w:rPr>
          <w:sz w:val="24"/>
          <w:szCs w:val="24"/>
        </w:rPr>
        <w:t>Trent</w:t>
      </w:r>
      <w:r w:rsidR="002268CF" w:rsidRPr="00B5694B">
        <w:rPr>
          <w:sz w:val="24"/>
          <w:szCs w:val="24"/>
        </w:rPr>
        <w:t>on Lamont</w:t>
      </w:r>
      <w:r w:rsidR="005273E0" w:rsidRPr="00B5694B">
        <w:rPr>
          <w:sz w:val="24"/>
          <w:szCs w:val="24"/>
        </w:rPr>
        <w:t xml:space="preserve"> (509) 859-1757</w:t>
      </w:r>
    </w:p>
    <w:p w14:paraId="27E2614C" w14:textId="6DCD5569" w:rsidR="00F34567" w:rsidRPr="00B5694B" w:rsidRDefault="008C7CF7" w:rsidP="00F34567">
      <w:pPr>
        <w:rPr>
          <w:sz w:val="24"/>
          <w:szCs w:val="24"/>
        </w:rPr>
      </w:pPr>
      <w:r w:rsidRPr="00B5694B">
        <w:rPr>
          <w:sz w:val="24"/>
          <w:szCs w:val="24"/>
        </w:rPr>
        <w:t xml:space="preserve">Autoworks of </w:t>
      </w:r>
      <w:r w:rsidR="00F82B24" w:rsidRPr="00B5694B">
        <w:rPr>
          <w:sz w:val="24"/>
          <w:szCs w:val="24"/>
        </w:rPr>
        <w:t>Issaquah:</w:t>
      </w:r>
      <w:r w:rsidR="003914C7" w:rsidRPr="00B5694B">
        <w:rPr>
          <w:sz w:val="24"/>
          <w:szCs w:val="24"/>
        </w:rPr>
        <w:t xml:space="preserve"> Jon Mason (206)</w:t>
      </w:r>
      <w:r w:rsidR="00F06D2F">
        <w:rPr>
          <w:sz w:val="24"/>
          <w:szCs w:val="24"/>
        </w:rPr>
        <w:t xml:space="preserve"> </w:t>
      </w:r>
      <w:r w:rsidR="003914C7" w:rsidRPr="00B5694B">
        <w:rPr>
          <w:sz w:val="24"/>
          <w:szCs w:val="24"/>
        </w:rPr>
        <w:t>818-6400</w:t>
      </w:r>
    </w:p>
    <w:p w14:paraId="32BB58A8" w14:textId="79528119" w:rsidR="00F34567" w:rsidRPr="00B5694B" w:rsidRDefault="00A92619" w:rsidP="00F34567">
      <w:pPr>
        <w:rPr>
          <w:sz w:val="24"/>
          <w:szCs w:val="24"/>
        </w:rPr>
      </w:pPr>
      <w:r w:rsidRPr="00B5694B">
        <w:rPr>
          <w:sz w:val="24"/>
          <w:szCs w:val="24"/>
        </w:rPr>
        <w:t>At&amp;t: Ryan</w:t>
      </w:r>
      <w:r w:rsidR="00C81C34" w:rsidRPr="00B5694B">
        <w:rPr>
          <w:sz w:val="24"/>
          <w:szCs w:val="24"/>
        </w:rPr>
        <w:t xml:space="preserve"> Sullivan (509) </w:t>
      </w:r>
      <w:r w:rsidR="00B534B3">
        <w:rPr>
          <w:sz w:val="24"/>
          <w:szCs w:val="24"/>
        </w:rPr>
        <w:t>293-9233</w:t>
      </w:r>
    </w:p>
    <w:p w14:paraId="5844F9C6" w14:textId="77777777" w:rsidR="00F34567" w:rsidRPr="00B5694B" w:rsidRDefault="00F34567" w:rsidP="00F34567">
      <w:pPr>
        <w:rPr>
          <w:sz w:val="24"/>
          <w:szCs w:val="24"/>
        </w:rPr>
      </w:pPr>
      <w:r w:rsidRPr="00B5694B">
        <w:rPr>
          <w:sz w:val="24"/>
          <w:szCs w:val="24"/>
        </w:rPr>
        <w:t>Summit at Snoqualmie: Noah Person (206) 852-3041</w:t>
      </w:r>
    </w:p>
    <w:sectPr w:rsidR="00F34567" w:rsidRPr="00B5694B">
      <w:headerReference w:type="default" r:id="rId7"/>
      <w:footerReference w:type="first" r:id="rId8"/>
      <w:pgSz w:w="12240" w:h="15840"/>
      <w:pgMar w:top="907" w:right="1800" w:bottom="1166" w:left="180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B96D5A" w14:textId="77777777" w:rsidR="00F57C31" w:rsidRDefault="00F57C31">
      <w:r>
        <w:separator/>
      </w:r>
    </w:p>
  </w:endnote>
  <w:endnote w:type="continuationSeparator" w:id="0">
    <w:p w14:paraId="191E0322" w14:textId="77777777" w:rsidR="00F57C31" w:rsidRDefault="00F57C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33D673" w14:textId="77777777" w:rsidR="007A0523" w:rsidRDefault="007A05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BA5C4E" w14:textId="77777777" w:rsidR="00F57C31" w:rsidRDefault="00F57C31">
      <w:r>
        <w:separator/>
      </w:r>
    </w:p>
  </w:footnote>
  <w:footnote w:type="continuationSeparator" w:id="0">
    <w:p w14:paraId="3672F120" w14:textId="77777777" w:rsidR="00F57C31" w:rsidRDefault="00F57C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5DF3B" w14:textId="77777777" w:rsidR="00A35DB0" w:rsidRDefault="00BD5049">
    <w:pPr>
      <w:pStyle w:val="StyleContactInfo"/>
    </w:pPr>
    <w:r>
      <w:fldChar w:fldCharType="begin"/>
    </w:r>
    <w:r>
      <w:instrText xml:space="preserve"> MACROBUTTON  DoFieldClick [Phone number]</w:instrText>
    </w:r>
    <w:r>
      <w:fldChar w:fldCharType="end"/>
    </w:r>
    <w:r>
      <w:sym w:font="Symbol" w:char="F0B7"/>
    </w:r>
    <w:r>
      <w:fldChar w:fldCharType="begin"/>
    </w:r>
    <w:r>
      <w:instrText xml:space="preserve"> MACROBUTTON  DoFieldClick [E-mail address]</w:instrText>
    </w:r>
    <w:r>
      <w:fldChar w:fldCharType="end"/>
    </w:r>
  </w:p>
  <w:p w14:paraId="62A1DCE2" w14:textId="77777777" w:rsidR="00A35DB0" w:rsidRDefault="00BD5049">
    <w:pPr>
      <w:pStyle w:val="YourNamePage2"/>
    </w:pPr>
    <w:r>
      <w:fldChar w:fldCharType="begin"/>
    </w:r>
    <w:r>
      <w:instrText xml:space="preserve"> MACROBUTTON  DoFieldClick [Your Name]</w:instrTex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396748"/>
    <w:multiLevelType w:val="hybridMultilevel"/>
    <w:tmpl w:val="F52ADE44"/>
    <w:lvl w:ilvl="0" w:tplc="857C6BE4">
      <w:start w:val="1"/>
      <w:numFmt w:val="bullet"/>
      <w:pStyle w:val="BulletedList"/>
      <w:lvlText w:val=""/>
      <w:lvlJc w:val="left"/>
      <w:pPr>
        <w:tabs>
          <w:tab w:val="left" w:pos="0"/>
        </w:tabs>
        <w:ind w:left="720" w:hanging="360"/>
      </w:pPr>
      <w:rPr>
        <w:rFonts w:ascii="Wingdings" w:hAnsi="Wingdings" w:hint="default"/>
      </w:rPr>
    </w:lvl>
    <w:lvl w:ilvl="1" w:tplc="6F76893C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 w:hint="default"/>
      </w:rPr>
    </w:lvl>
    <w:lvl w:ilvl="2" w:tplc="5546F300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EBE0A3F2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ECAC41A0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 w:tplc="E6864ABC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A6544DD8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BC4C4C28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 w:tplc="EDCC6F86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F847E2"/>
    <w:multiLevelType w:val="hybridMultilevel"/>
    <w:tmpl w:val="EEE42EDA"/>
    <w:lvl w:ilvl="0" w:tplc="EAF2EF7E">
      <w:start w:val="1"/>
      <w:numFmt w:val="bullet"/>
      <w:lvlText w:val=""/>
      <w:lvlJc w:val="left"/>
      <w:pPr>
        <w:tabs>
          <w:tab w:val="left" w:pos="0"/>
        </w:tabs>
        <w:ind w:left="360" w:hanging="360"/>
      </w:pPr>
      <w:rPr>
        <w:rFonts w:ascii="Symbol" w:hAnsi="Symbol" w:hint="default"/>
      </w:rPr>
    </w:lvl>
    <w:lvl w:ilvl="1" w:tplc="73AC2182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 w:hint="default"/>
      </w:rPr>
    </w:lvl>
    <w:lvl w:ilvl="2" w:tplc="ED6846F0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B5D2ACB0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5F0CB332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 w:tplc="2A5C7BFC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139CC752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0C989214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 w:tplc="896C9ACA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6D71D2"/>
    <w:multiLevelType w:val="multilevel"/>
    <w:tmpl w:val="0409001D"/>
    <w:lvl w:ilvl="0">
      <w:start w:val="1"/>
      <w:numFmt w:val="decimal"/>
      <w:lvlText w:val="%1)"/>
      <w:lvlJc w:val="left"/>
      <w:pPr>
        <w:tabs>
          <w:tab w:val="left" w:pos="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left" w:pos="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left" w:pos="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left" w:pos="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left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left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left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left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left" w:pos="0"/>
        </w:tabs>
        <w:ind w:left="324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F42"/>
    <w:rsid w:val="00023BBC"/>
    <w:rsid w:val="000251F3"/>
    <w:rsid w:val="0003590F"/>
    <w:rsid w:val="00061B71"/>
    <w:rsid w:val="00061C2F"/>
    <w:rsid w:val="000B50D3"/>
    <w:rsid w:val="000F5555"/>
    <w:rsid w:val="001014A0"/>
    <w:rsid w:val="001B45F2"/>
    <w:rsid w:val="001C404D"/>
    <w:rsid w:val="001E60FA"/>
    <w:rsid w:val="001E6339"/>
    <w:rsid w:val="001F3466"/>
    <w:rsid w:val="00205938"/>
    <w:rsid w:val="00223F93"/>
    <w:rsid w:val="002240DB"/>
    <w:rsid w:val="002268CF"/>
    <w:rsid w:val="002802E5"/>
    <w:rsid w:val="002825B2"/>
    <w:rsid w:val="002A4749"/>
    <w:rsid w:val="002B4AC5"/>
    <w:rsid w:val="002B6934"/>
    <w:rsid w:val="002C5EE0"/>
    <w:rsid w:val="002F0A2A"/>
    <w:rsid w:val="002F247B"/>
    <w:rsid w:val="002F4780"/>
    <w:rsid w:val="00323C00"/>
    <w:rsid w:val="00325C4F"/>
    <w:rsid w:val="00362513"/>
    <w:rsid w:val="00365497"/>
    <w:rsid w:val="00365AEA"/>
    <w:rsid w:val="00366F22"/>
    <w:rsid w:val="0037263E"/>
    <w:rsid w:val="0038150E"/>
    <w:rsid w:val="00383F87"/>
    <w:rsid w:val="00384252"/>
    <w:rsid w:val="003914C7"/>
    <w:rsid w:val="003A5E17"/>
    <w:rsid w:val="003F29EB"/>
    <w:rsid w:val="00425D39"/>
    <w:rsid w:val="00430460"/>
    <w:rsid w:val="004445FF"/>
    <w:rsid w:val="004467E5"/>
    <w:rsid w:val="004476E9"/>
    <w:rsid w:val="004639A8"/>
    <w:rsid w:val="004727C0"/>
    <w:rsid w:val="00495A77"/>
    <w:rsid w:val="00497886"/>
    <w:rsid w:val="004D24F5"/>
    <w:rsid w:val="004D5AC7"/>
    <w:rsid w:val="004F1923"/>
    <w:rsid w:val="005214D7"/>
    <w:rsid w:val="005273E0"/>
    <w:rsid w:val="00527480"/>
    <w:rsid w:val="00532AC9"/>
    <w:rsid w:val="00536728"/>
    <w:rsid w:val="005574AC"/>
    <w:rsid w:val="005F29F8"/>
    <w:rsid w:val="00607382"/>
    <w:rsid w:val="00607B61"/>
    <w:rsid w:val="00614426"/>
    <w:rsid w:val="006334AA"/>
    <w:rsid w:val="00646A5B"/>
    <w:rsid w:val="006473C3"/>
    <w:rsid w:val="00647C12"/>
    <w:rsid w:val="00647D47"/>
    <w:rsid w:val="00661986"/>
    <w:rsid w:val="006A52DF"/>
    <w:rsid w:val="006B23D8"/>
    <w:rsid w:val="006D565F"/>
    <w:rsid w:val="00727993"/>
    <w:rsid w:val="00737F42"/>
    <w:rsid w:val="007435CC"/>
    <w:rsid w:val="00763259"/>
    <w:rsid w:val="0078701F"/>
    <w:rsid w:val="0079327E"/>
    <w:rsid w:val="007A0523"/>
    <w:rsid w:val="007D1E65"/>
    <w:rsid w:val="007E36C1"/>
    <w:rsid w:val="00812DDF"/>
    <w:rsid w:val="00815C00"/>
    <w:rsid w:val="008542F5"/>
    <w:rsid w:val="00856770"/>
    <w:rsid w:val="00894E1F"/>
    <w:rsid w:val="008C31D4"/>
    <w:rsid w:val="008C7CF7"/>
    <w:rsid w:val="008D3176"/>
    <w:rsid w:val="008F31B3"/>
    <w:rsid w:val="009115F0"/>
    <w:rsid w:val="00931BA8"/>
    <w:rsid w:val="00937BBF"/>
    <w:rsid w:val="0095060E"/>
    <w:rsid w:val="009579AF"/>
    <w:rsid w:val="009614EA"/>
    <w:rsid w:val="00971E9D"/>
    <w:rsid w:val="009A1ACE"/>
    <w:rsid w:val="009A4712"/>
    <w:rsid w:val="009B36A5"/>
    <w:rsid w:val="009E7D13"/>
    <w:rsid w:val="00A00EBE"/>
    <w:rsid w:val="00A02783"/>
    <w:rsid w:val="00A35DB0"/>
    <w:rsid w:val="00A43F4E"/>
    <w:rsid w:val="00A4615B"/>
    <w:rsid w:val="00A66F42"/>
    <w:rsid w:val="00A721A0"/>
    <w:rsid w:val="00A92619"/>
    <w:rsid w:val="00AA47AE"/>
    <w:rsid w:val="00AB451F"/>
    <w:rsid w:val="00AD63E4"/>
    <w:rsid w:val="00B12BA1"/>
    <w:rsid w:val="00B224C8"/>
    <w:rsid w:val="00B30B65"/>
    <w:rsid w:val="00B5218C"/>
    <w:rsid w:val="00B534B3"/>
    <w:rsid w:val="00B5694B"/>
    <w:rsid w:val="00B64B21"/>
    <w:rsid w:val="00B67166"/>
    <w:rsid w:val="00B83D28"/>
    <w:rsid w:val="00BB2FAB"/>
    <w:rsid w:val="00BD0B4B"/>
    <w:rsid w:val="00BD5049"/>
    <w:rsid w:val="00BE20ED"/>
    <w:rsid w:val="00BE5785"/>
    <w:rsid w:val="00BF316A"/>
    <w:rsid w:val="00BF606F"/>
    <w:rsid w:val="00C12216"/>
    <w:rsid w:val="00C34A32"/>
    <w:rsid w:val="00C5369F"/>
    <w:rsid w:val="00C81C34"/>
    <w:rsid w:val="00C8736B"/>
    <w:rsid w:val="00CE6758"/>
    <w:rsid w:val="00CF5E3D"/>
    <w:rsid w:val="00D14F49"/>
    <w:rsid w:val="00D3349D"/>
    <w:rsid w:val="00D369DE"/>
    <w:rsid w:val="00D36AD8"/>
    <w:rsid w:val="00D43291"/>
    <w:rsid w:val="00D467AD"/>
    <w:rsid w:val="00D53A6F"/>
    <w:rsid w:val="00D62111"/>
    <w:rsid w:val="00D73271"/>
    <w:rsid w:val="00D9110F"/>
    <w:rsid w:val="00DF14C5"/>
    <w:rsid w:val="00DF76B5"/>
    <w:rsid w:val="00E250D6"/>
    <w:rsid w:val="00E26645"/>
    <w:rsid w:val="00E72835"/>
    <w:rsid w:val="00E87CFE"/>
    <w:rsid w:val="00E914F8"/>
    <w:rsid w:val="00E93FCB"/>
    <w:rsid w:val="00EA4B66"/>
    <w:rsid w:val="00EB4EAC"/>
    <w:rsid w:val="00ED35F2"/>
    <w:rsid w:val="00ED519D"/>
    <w:rsid w:val="00ED6F73"/>
    <w:rsid w:val="00F06D2F"/>
    <w:rsid w:val="00F16483"/>
    <w:rsid w:val="00F33500"/>
    <w:rsid w:val="00F34567"/>
    <w:rsid w:val="00F450D9"/>
    <w:rsid w:val="00F561DD"/>
    <w:rsid w:val="00F57C31"/>
    <w:rsid w:val="00F82B24"/>
    <w:rsid w:val="00F95D8A"/>
    <w:rsid w:val="00FB371B"/>
    <w:rsid w:val="00FD7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F180F4"/>
  <w15:docId w15:val="{8FF82240-C8BC-47C9-91ED-6826AA1F8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qFormat/>
    <w:pPr>
      <w:spacing w:before="220" w:line="220" w:lineRule="atLeast"/>
      <w:outlineLvl w:val="0"/>
    </w:pPr>
    <w:rPr>
      <w:rFonts w:ascii="Tahoma" w:hAnsi="Tahoma"/>
      <w:b/>
      <w:spacing w:val="10"/>
      <w:sz w:val="24"/>
      <w:szCs w:val="24"/>
    </w:rPr>
  </w:style>
  <w:style w:type="paragraph" w:styleId="Heading2">
    <w:name w:val="heading 2"/>
    <w:basedOn w:val="Normal"/>
    <w:qFormat/>
    <w:pPr>
      <w:spacing w:after="60" w:line="220" w:lineRule="atLeast"/>
      <w:outlineLvl w:val="1"/>
    </w:pPr>
    <w:rPr>
      <w:rFonts w:ascii="Tahoma" w:hAnsi="Tahoma"/>
      <w:b/>
      <w:spacing w:val="10"/>
      <w:szCs w:val="22"/>
    </w:rPr>
  </w:style>
  <w:style w:type="paragraph" w:styleId="Heading3">
    <w:name w:val="heading 3"/>
    <w:basedOn w:val="Normal"/>
    <w:qFormat/>
    <w:pPr>
      <w:keepNext/>
      <w:spacing w:before="240" w:after="60"/>
      <w:outlineLvl w:val="2"/>
    </w:pPr>
    <w:rPr>
      <w:rFonts w:ascii="Arial" w:hAnsi="Arial" w:cs="Arial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tabs>
        <w:tab w:val="left" w:pos="2160"/>
        <w:tab w:val="right" w:pos="6480"/>
      </w:tabs>
      <w:spacing w:before="240" w:after="60" w:line="220" w:lineRule="atLeast"/>
      <w:jc w:val="center"/>
    </w:pPr>
    <w:rPr>
      <w:sz w:val="22"/>
      <w:szCs w:val="22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YourName">
    <w:name w:val="Your Name"/>
    <w:basedOn w:val="Normal"/>
    <w:pPr>
      <w:spacing w:before="200" w:after="40" w:line="220" w:lineRule="atLeast"/>
      <w:jc w:val="center"/>
    </w:pPr>
    <w:rPr>
      <w:rFonts w:ascii="Tahoma" w:hAnsi="Tahoma"/>
      <w:b/>
      <w:spacing w:val="10"/>
      <w:sz w:val="44"/>
      <w:szCs w:val="48"/>
    </w:rPr>
  </w:style>
  <w:style w:type="paragraph" w:customStyle="1" w:styleId="BodyText1">
    <w:name w:val="Body Text 1"/>
    <w:basedOn w:val="Normal"/>
    <w:pPr>
      <w:tabs>
        <w:tab w:val="left" w:pos="2160"/>
        <w:tab w:val="right" w:pos="6480"/>
      </w:tabs>
      <w:spacing w:before="240" w:after="40" w:line="220" w:lineRule="atLeast"/>
    </w:pPr>
    <w:rPr>
      <w:sz w:val="22"/>
    </w:rPr>
  </w:style>
  <w:style w:type="paragraph" w:customStyle="1" w:styleId="BulletedList">
    <w:name w:val="Bulleted List"/>
    <w:pPr>
      <w:numPr>
        <w:numId w:val="3"/>
      </w:numPr>
    </w:pPr>
    <w:rPr>
      <w:spacing w:val="-5"/>
      <w:sz w:val="22"/>
    </w:rPr>
  </w:style>
  <w:style w:type="paragraph" w:customStyle="1" w:styleId="StyleContactInfo">
    <w:name w:val="Style Contact Info"/>
    <w:basedOn w:val="Normal"/>
    <w:pPr>
      <w:spacing w:line="220" w:lineRule="atLeast"/>
      <w:jc w:val="center"/>
    </w:pPr>
    <w:rPr>
      <w:sz w:val="18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3">
    <w:name w:val="Body Text 3"/>
    <w:basedOn w:val="BodyText"/>
    <w:pPr>
      <w:spacing w:after="120"/>
      <w:jc w:val="right"/>
    </w:pPr>
    <w:rPr>
      <w:szCs w:val="16"/>
    </w:rPr>
  </w:style>
  <w:style w:type="paragraph" w:customStyle="1" w:styleId="YourNamePage2">
    <w:name w:val="Your Name Page 2"/>
    <w:basedOn w:val="YourName"/>
    <w:pPr>
      <w:spacing w:before="60"/>
    </w:pPr>
    <w:rPr>
      <w:sz w:val="28"/>
      <w:szCs w:val="28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m\AppData\Roaming\Microsoft\Templates\Chronological%20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</Template>
  <TotalTime>4342</TotalTime>
  <Pages>1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of Ellensburg</Company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Mom</dc:creator>
  <cp:lastModifiedBy>Kayla Beale</cp:lastModifiedBy>
  <cp:revision>75</cp:revision>
  <cp:lastPrinted>2015-11-16T20:18:00Z</cp:lastPrinted>
  <dcterms:created xsi:type="dcterms:W3CDTF">2021-08-22T23:37:00Z</dcterms:created>
  <dcterms:modified xsi:type="dcterms:W3CDTF">2021-09-03T04:15:00Z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TC060915231033</vt:lpwstr>
  </property>
</Properties>
</file>